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D1036C" w14:textId="77777777" w:rsidR="00821B15" w:rsidRDefault="00950FC1">
      <w:pPr>
        <w:pStyle w:val="Title"/>
      </w:pPr>
      <w:r>
        <w:t>Michael Ragsdale – C++ Assignment 1</w:t>
      </w:r>
    </w:p>
    <w:p w14:paraId="057D3249" w14:textId="034D3428" w:rsidR="00821B15" w:rsidRDefault="008E2BD4">
      <w:pPr>
        <w:pStyle w:val="Heading1"/>
      </w:pPr>
      <w:r>
        <w:t>Assignment 1, Program 1 of 2: Volume Calculator</w:t>
      </w:r>
    </w:p>
    <w:p w14:paraId="7FCA05F6" w14:textId="109BD2FC" w:rsidR="00950FC1" w:rsidRDefault="0076054E">
      <w:r>
        <w:rPr>
          <w:noProof/>
          <w:lang w:eastAsia="en-US"/>
        </w:rPr>
        <w:drawing>
          <wp:inline distT="0" distB="0" distL="0" distR="0" wp14:anchorId="44F9C2AC" wp14:editId="3276D0DD">
            <wp:extent cx="5943600" cy="301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EBA82" w14:textId="77777777" w:rsidR="00D41BCF" w:rsidRDefault="00D41BCF"/>
    <w:p w14:paraId="755DD6DE" w14:textId="77777777" w:rsidR="00D41BCF" w:rsidRDefault="00D41BCF">
      <w:r>
        <w:br w:type="page"/>
      </w:r>
    </w:p>
    <w:p w14:paraId="1A21299E" w14:textId="7112931D" w:rsidR="00D41BCF" w:rsidRDefault="00D41BCF" w:rsidP="008E2BD4">
      <w:pPr>
        <w:pStyle w:val="Heading1"/>
      </w:pPr>
      <w:r>
        <w:lastRenderedPageBreak/>
        <w:t>Assignment 1, Program 2 of 2: Credit Card Calculations</w:t>
      </w:r>
    </w:p>
    <w:p w14:paraId="2C090506" w14:textId="5AE1E08D" w:rsidR="00D41BCF" w:rsidRDefault="0076054E">
      <w:r>
        <w:rPr>
          <w:noProof/>
          <w:lang w:eastAsia="en-US"/>
        </w:rPr>
        <w:drawing>
          <wp:inline distT="0" distB="0" distL="0" distR="0" wp14:anchorId="26705E6F" wp14:editId="4AF7F25D">
            <wp:extent cx="5943600" cy="564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1B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AE828F" w14:textId="77777777" w:rsidR="00950FC1" w:rsidRDefault="00950FC1">
      <w:pPr>
        <w:spacing w:after="0"/>
      </w:pPr>
      <w:r>
        <w:separator/>
      </w:r>
    </w:p>
  </w:endnote>
  <w:endnote w:type="continuationSeparator" w:id="0">
    <w:p w14:paraId="613E758C" w14:textId="77777777" w:rsidR="00950FC1" w:rsidRDefault="00950F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F11D70" w14:textId="77777777" w:rsidR="00950FC1" w:rsidRDefault="00950FC1">
      <w:pPr>
        <w:spacing w:after="0"/>
      </w:pPr>
      <w:r>
        <w:separator/>
      </w:r>
    </w:p>
  </w:footnote>
  <w:footnote w:type="continuationSeparator" w:id="0">
    <w:p w14:paraId="1DD6FBAF" w14:textId="77777777" w:rsidR="00950FC1" w:rsidRDefault="00950FC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FC1"/>
    <w:rsid w:val="0010466B"/>
    <w:rsid w:val="00704941"/>
    <w:rsid w:val="0076054E"/>
    <w:rsid w:val="00821B15"/>
    <w:rsid w:val="008E2BD4"/>
    <w:rsid w:val="00950FC1"/>
    <w:rsid w:val="00D4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1C43E"/>
  <w15:docId w15:val="{CA5DA23C-FD93-47EA-841B-B345EE475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NoSpacing">
    <w:name w:val="No Spacing"/>
    <w:link w:val="NoSpacingChar"/>
    <w:uiPriority w:val="1"/>
    <w:qFormat/>
    <w:pPr>
      <w:spacing w:after="0"/>
    </w:p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\AppData\Roaming\Microsoft\Templates\Flow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Flow design (blank).dotx</Template>
  <TotalTime>25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Input / Output Screen Shots</vt:lpstr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Ragsdale</dc:creator>
  <cp:keywords/>
  <cp:lastModifiedBy>Michael Ragsdale</cp:lastModifiedBy>
  <cp:revision>5</cp:revision>
  <dcterms:created xsi:type="dcterms:W3CDTF">2014-09-15T18:38:00Z</dcterms:created>
  <dcterms:modified xsi:type="dcterms:W3CDTF">2014-09-18T12:47:00Z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