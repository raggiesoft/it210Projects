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96863" w14:textId="77777777" w:rsidR="00923A6C" w:rsidRDefault="00597E4F">
      <w:pPr>
        <w:pStyle w:val="Title"/>
      </w:pPr>
      <w:r>
        <w:t>Tutorials for IT 210</w:t>
      </w:r>
    </w:p>
    <w:p w14:paraId="5CB666B8" w14:textId="77777777" w:rsidR="00923A6C" w:rsidRDefault="00597E4F">
      <w:pPr>
        <w:pStyle w:val="Heading1"/>
      </w:pPr>
      <w:bookmarkStart w:id="0" w:name="_Toc398887005"/>
      <w:r>
        <w:t>Welcome</w:t>
      </w:r>
      <w:bookmarkEnd w:id="0"/>
    </w:p>
    <w:p w14:paraId="5C8F88FE" w14:textId="77777777" w:rsidR="00923A6C" w:rsidRDefault="00597E4F">
      <w:r>
        <w:t>Welcome to IT 210 Business Applications with C++, the first in a series of two C++ classes offered here at Old Dominion University!  Let’s get started!</w:t>
      </w:r>
    </w:p>
    <w:p w14:paraId="052E544B" w14:textId="77777777" w:rsidR="0028174B" w:rsidRDefault="0028174B"/>
    <w:sdt>
      <w:sdtPr>
        <w:id w:val="11416177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17"/>
          <w:lang w:eastAsia="ja-JP"/>
        </w:rPr>
      </w:sdtEndPr>
      <w:sdtContent>
        <w:p w14:paraId="5D6463A3" w14:textId="75C502B6" w:rsidR="0028174B" w:rsidRDefault="0028174B">
          <w:pPr>
            <w:pStyle w:val="TOCHeading"/>
          </w:pPr>
          <w:r>
            <w:t>Table of Contents</w:t>
          </w:r>
        </w:p>
        <w:p w14:paraId="71BBA969" w14:textId="77777777" w:rsidR="0028174B" w:rsidRDefault="0028174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87005" w:history="1">
            <w:r w:rsidRPr="000F1846">
              <w:rPr>
                <w:rStyle w:val="Hyperlink"/>
                <w:noProof/>
              </w:rPr>
              <w:t>Welcome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0E17" w14:textId="77777777" w:rsidR="0028174B" w:rsidRDefault="0028174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06" w:history="1">
            <w:r w:rsidRPr="000F1846">
              <w:rPr>
                <w:rStyle w:val="Hyperlink"/>
                <w:noProof/>
              </w:rPr>
              <w:t>MoVE – Monarch Virtual Environment (move.odu.edu)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6664" w14:textId="77777777" w:rsidR="0028174B" w:rsidRDefault="0028174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07" w:history="1">
            <w:r w:rsidRPr="000F1846">
              <w:rPr>
                <w:rStyle w:val="Hyperlink"/>
                <w:noProof/>
              </w:rPr>
              <w:t>Saving your Work in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E299" w14:textId="77777777" w:rsidR="0028174B" w:rsidRDefault="0028174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08" w:history="1">
            <w:r w:rsidRPr="000F1846">
              <w:rPr>
                <w:rStyle w:val="Hyperlink"/>
                <w:noProof/>
              </w:rPr>
              <w:t>Launching Dev-C++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BA02" w14:textId="77777777" w:rsidR="0028174B" w:rsidRDefault="0028174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09" w:history="1">
            <w:r w:rsidRPr="000F1846">
              <w:rPr>
                <w:rStyle w:val="Hyperlink"/>
                <w:noProof/>
              </w:rPr>
              <w:t>Dev-C++ on your own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C1EF" w14:textId="77777777" w:rsidR="0028174B" w:rsidRDefault="0028174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10" w:history="1">
            <w:r w:rsidRPr="000F1846">
              <w:rPr>
                <w:rStyle w:val="Hyperlink"/>
                <w:noProof/>
              </w:rPr>
              <w:t>For older versions of Windows (XP, Vista, or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B42E" w14:textId="77777777" w:rsidR="0028174B" w:rsidRDefault="0028174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11" w:history="1">
            <w:r w:rsidRPr="000F1846">
              <w:rPr>
                <w:rStyle w:val="Hyperlink"/>
                <w:noProof/>
              </w:rPr>
              <w:t>For modern versions of Windows (8, 8.1)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380E" w14:textId="77777777" w:rsidR="0028174B" w:rsidRDefault="0028174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12" w:history="1">
            <w:r w:rsidRPr="000F1846">
              <w:rPr>
                <w:rStyle w:val="Hyperlink"/>
                <w:noProof/>
              </w:rPr>
              <w:t>For Mac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47EE" w14:textId="77777777" w:rsidR="0028174B" w:rsidRDefault="0028174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13" w:history="1">
            <w:r w:rsidRPr="000F1846">
              <w:rPr>
                <w:rStyle w:val="Hyperlink"/>
                <w:noProof/>
              </w:rPr>
              <w:t>Using MoVE (Easiest)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3CF2" w14:textId="77777777" w:rsidR="0028174B" w:rsidRDefault="0028174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14" w:history="1">
            <w:r w:rsidRPr="000F1846">
              <w:rPr>
                <w:rStyle w:val="Hyperlink"/>
                <w:noProof/>
              </w:rPr>
              <w:t>Installing Dev-C++ using Bootcamp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CE54" w14:textId="77777777" w:rsidR="0028174B" w:rsidRDefault="0028174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15" w:history="1">
            <w:r w:rsidRPr="000F1846">
              <w:rPr>
                <w:rStyle w:val="Hyperlink"/>
                <w:noProof/>
              </w:rPr>
              <w:t>Using Virtual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521E" w14:textId="77777777" w:rsidR="0028174B" w:rsidRDefault="0028174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16" w:history="1">
            <w:r w:rsidRPr="000F1846">
              <w:rPr>
                <w:rStyle w:val="Hyperlink"/>
                <w:noProof/>
              </w:rPr>
              <w:t>For Linux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2E6D" w14:textId="77777777" w:rsidR="0028174B" w:rsidRDefault="0028174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398887017" w:history="1">
            <w:r w:rsidRPr="000F1846">
              <w:rPr>
                <w:rStyle w:val="Hyperlink"/>
                <w:noProof/>
              </w:rPr>
              <w:t>Microsoft Visio (Homework Flowcharts)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F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4C5D" w14:textId="6710421B" w:rsidR="0028174B" w:rsidRDefault="0028174B">
          <w:r>
            <w:rPr>
              <w:b/>
              <w:bCs/>
              <w:noProof/>
            </w:rPr>
            <w:fldChar w:fldCharType="end"/>
          </w:r>
        </w:p>
      </w:sdtContent>
    </w:sdt>
    <w:p w14:paraId="3A1F1678" w14:textId="085377FA" w:rsidR="0028174B" w:rsidRDefault="0028174B"/>
    <w:p w14:paraId="0987648C" w14:textId="77777777" w:rsidR="00597E4F" w:rsidRDefault="00597E4F">
      <w:r>
        <w:br w:type="page"/>
      </w:r>
    </w:p>
    <w:p w14:paraId="2A291465" w14:textId="2A32B67B" w:rsidR="00597E4F" w:rsidRDefault="00597E4F" w:rsidP="00597E4F">
      <w:pPr>
        <w:pStyle w:val="Heading1"/>
      </w:pPr>
      <w:bookmarkStart w:id="1" w:name="_Toc398887006"/>
      <w:proofErr w:type="spellStart"/>
      <w:r>
        <w:lastRenderedPageBreak/>
        <w:t>MoVE</w:t>
      </w:r>
      <w:proofErr w:type="spellEnd"/>
      <w:r>
        <w:t xml:space="preserve"> – Monarch Virtual Environment</w:t>
      </w:r>
      <w:r w:rsidR="0028174B">
        <w:t xml:space="preserve"> (move.odu.edu)</w:t>
      </w:r>
      <w:bookmarkEnd w:id="1"/>
    </w:p>
    <w:p w14:paraId="05002FC0" w14:textId="77777777" w:rsidR="00597E4F" w:rsidRPr="00597E4F" w:rsidRDefault="00597E4F" w:rsidP="00597E4F">
      <w:pPr>
        <w:pStyle w:val="Subtitle"/>
        <w:rPr>
          <w:rStyle w:val="Strong"/>
        </w:rPr>
      </w:pPr>
      <w:r w:rsidRPr="00597E4F">
        <w:rPr>
          <w:rStyle w:val="Strong"/>
        </w:rPr>
        <w:t>Powered by VMware Horizon</w:t>
      </w:r>
    </w:p>
    <w:p w14:paraId="7334900B" w14:textId="77777777" w:rsidR="00597E4F" w:rsidRDefault="00597E4F" w:rsidP="00597E4F">
      <w:proofErr w:type="spellStart"/>
      <w:r>
        <w:t>MoVE</w:t>
      </w:r>
      <w:proofErr w:type="spellEnd"/>
      <w:r>
        <w:t xml:space="preserve"> is how</w:t>
      </w:r>
      <w:r w:rsidR="00431901">
        <w:t xml:space="preserve"> we can access any ODU computer.  This brings up the exact same desktop as if you were on your classroom computer, or a computer at Perry Library.  For starters, you will need to grab the Horizon Client software from VMware’s website: </w:t>
      </w:r>
      <w:hyperlink r:id="rId9" w:history="1">
        <w:r w:rsidR="00431901" w:rsidRPr="00212116">
          <w:rPr>
            <w:rStyle w:val="Hyperlink"/>
          </w:rPr>
          <w:t>https://my.vmware.com/web/vmware/info/slug/desktop_end_user_computing/vmware_horizon_clients/3_0</w:t>
        </w:r>
      </w:hyperlink>
    </w:p>
    <w:p w14:paraId="0870790E" w14:textId="74E0FB4D" w:rsidR="00BB142A" w:rsidRDefault="00BB142A" w:rsidP="00BB142A">
      <w:pPr>
        <w:pStyle w:val="NoSpacing"/>
      </w:pPr>
      <w:r>
        <w:t>VMware Horizon works on the following systems:</w:t>
      </w:r>
    </w:p>
    <w:p w14:paraId="571AB969" w14:textId="4A61CA24" w:rsidR="00BB142A" w:rsidRDefault="00BB142A" w:rsidP="00BB142A">
      <w:pPr>
        <w:pStyle w:val="NoSpacing"/>
        <w:numPr>
          <w:ilvl w:val="0"/>
          <w:numId w:val="6"/>
        </w:numPr>
      </w:pPr>
      <w:r>
        <w:t>Windows, including Windows RT (“Windows Store”, “Modern”, or “Metro”)</w:t>
      </w:r>
    </w:p>
    <w:p w14:paraId="22D26DAD" w14:textId="5FA9BB3E" w:rsidR="00BB142A" w:rsidRDefault="00BB142A" w:rsidP="00BB142A">
      <w:pPr>
        <w:pStyle w:val="NoSpacing"/>
        <w:numPr>
          <w:ilvl w:val="0"/>
          <w:numId w:val="6"/>
        </w:numPr>
      </w:pPr>
      <w:r>
        <w:t>Mac</w:t>
      </w:r>
    </w:p>
    <w:p w14:paraId="3D96DD04" w14:textId="2D37F84B" w:rsidR="00BB142A" w:rsidRDefault="00BB142A" w:rsidP="00BB142A">
      <w:pPr>
        <w:pStyle w:val="NoSpacing"/>
        <w:numPr>
          <w:ilvl w:val="0"/>
          <w:numId w:val="6"/>
        </w:numPr>
      </w:pPr>
      <w:r>
        <w:t>Linux</w:t>
      </w:r>
    </w:p>
    <w:p w14:paraId="0D811CBB" w14:textId="5EBD6DC3" w:rsidR="00BB142A" w:rsidRDefault="00BB142A" w:rsidP="00BB142A">
      <w:pPr>
        <w:pStyle w:val="NoSpacing"/>
        <w:numPr>
          <w:ilvl w:val="0"/>
          <w:numId w:val="6"/>
        </w:numPr>
      </w:pPr>
      <w:r>
        <w:t>iOS</w:t>
      </w:r>
    </w:p>
    <w:p w14:paraId="0309920E" w14:textId="37D1D877" w:rsidR="00BB142A" w:rsidRDefault="00BB142A" w:rsidP="00BB142A">
      <w:pPr>
        <w:pStyle w:val="NoSpacing"/>
        <w:numPr>
          <w:ilvl w:val="0"/>
          <w:numId w:val="6"/>
        </w:numPr>
      </w:pPr>
      <w:r>
        <w:t>Android</w:t>
      </w:r>
    </w:p>
    <w:p w14:paraId="4286F826" w14:textId="5DE0D2CB" w:rsidR="00431901" w:rsidRDefault="00431901" w:rsidP="00E763A1">
      <w:pPr>
        <w:pStyle w:val="NoSpacing"/>
      </w:pPr>
      <w:r>
        <w:t>Once installed on your system, here is what you’ll need to know:</w:t>
      </w:r>
    </w:p>
    <w:p w14:paraId="4EEA90E9" w14:textId="1735EA63" w:rsidR="00431901" w:rsidRDefault="00431901" w:rsidP="00431901">
      <w:pPr>
        <w:pStyle w:val="ListParagraph"/>
        <w:numPr>
          <w:ilvl w:val="0"/>
          <w:numId w:val="3"/>
        </w:numPr>
      </w:pPr>
      <w:r>
        <w:t>The server you’re connecting to is move.odu.edu</w:t>
      </w:r>
      <w:r w:rsidR="00CF3F1B">
        <w:t xml:space="preserve"> (</w:t>
      </w:r>
      <w:r w:rsidR="00CF3F1B" w:rsidRPr="00CF3F1B">
        <w:rPr>
          <w:rStyle w:val="IntenseEmphasis"/>
          <w:u w:val="single"/>
        </w:rPr>
        <w:t>http://</w:t>
      </w:r>
      <w:r w:rsidR="00CF3F1B" w:rsidRPr="00C72513">
        <w:rPr>
          <w:rStyle w:val="IntenseEmphasis"/>
        </w:rPr>
        <w:t>move.odu.edu</w:t>
      </w:r>
      <w:r w:rsidR="00CF3F1B">
        <w:t xml:space="preserve"> is wrong, type carefully)</w:t>
      </w:r>
    </w:p>
    <w:p w14:paraId="17C622F3" w14:textId="77777777" w:rsidR="00431901" w:rsidRDefault="00431901" w:rsidP="00431901">
      <w:pPr>
        <w:pStyle w:val="ListParagraph"/>
        <w:numPr>
          <w:ilvl w:val="0"/>
          <w:numId w:val="3"/>
        </w:numPr>
      </w:pPr>
      <w:r>
        <w:t>Use your MIDAS username &amp; password to log in</w:t>
      </w:r>
    </w:p>
    <w:p w14:paraId="273771C3" w14:textId="77777777" w:rsidR="00431901" w:rsidRDefault="00431901" w:rsidP="00431901">
      <w:pPr>
        <w:pStyle w:val="ListParagraph"/>
        <w:numPr>
          <w:ilvl w:val="0"/>
          <w:numId w:val="3"/>
        </w:numPr>
      </w:pPr>
      <w:r>
        <w:t>Agree to sign your life away to ODU</w:t>
      </w:r>
    </w:p>
    <w:p w14:paraId="15140322" w14:textId="77777777" w:rsidR="00431901" w:rsidRDefault="00431901" w:rsidP="00431901">
      <w:pPr>
        <w:pStyle w:val="ListParagraph"/>
        <w:numPr>
          <w:ilvl w:val="0"/>
          <w:numId w:val="3"/>
        </w:numPr>
      </w:pPr>
      <w:r>
        <w:t>Select General Lab Software</w:t>
      </w:r>
    </w:p>
    <w:p w14:paraId="24F27AAB" w14:textId="1E8404D1" w:rsidR="003B27FA" w:rsidRDefault="003B27FA" w:rsidP="003B27FA">
      <w:pPr>
        <w:pStyle w:val="ListParagraph"/>
        <w:numPr>
          <w:ilvl w:val="1"/>
          <w:numId w:val="3"/>
        </w:numPr>
      </w:pPr>
      <w:r>
        <w:t>If you get another login screen here, use your MIDAS username &amp; password again</w:t>
      </w:r>
    </w:p>
    <w:p w14:paraId="3BC8F928" w14:textId="77777777" w:rsidR="00431901" w:rsidRDefault="00431901">
      <w:r>
        <w:br w:type="page"/>
      </w:r>
    </w:p>
    <w:p w14:paraId="280B4A26" w14:textId="77777777" w:rsidR="00431901" w:rsidRDefault="00431901" w:rsidP="00431901">
      <w:pPr>
        <w:pStyle w:val="Heading2"/>
      </w:pPr>
      <w:bookmarkStart w:id="2" w:name="_Toc398887007"/>
      <w:bookmarkStart w:id="3" w:name="_GoBack"/>
      <w:bookmarkEnd w:id="3"/>
      <w:r>
        <w:t xml:space="preserve">Saving your Work in </w:t>
      </w:r>
      <w:proofErr w:type="spellStart"/>
      <w:r>
        <w:t>MoVE</w:t>
      </w:r>
      <w:bookmarkEnd w:id="2"/>
      <w:proofErr w:type="spellEnd"/>
    </w:p>
    <w:p w14:paraId="54286CBE" w14:textId="77777777" w:rsidR="00431901" w:rsidRDefault="00431901" w:rsidP="00431901">
      <w:r>
        <w:t xml:space="preserve">There are two ways to save your work while on the </w:t>
      </w:r>
      <w:proofErr w:type="spellStart"/>
      <w:r>
        <w:t>MoVE</w:t>
      </w:r>
      <w:proofErr w:type="spellEnd"/>
      <w:r>
        <w:t xml:space="preserve"> desktop.  The easiest way is to attach a USB stick to the virtual environment</w:t>
      </w:r>
    </w:p>
    <w:p w14:paraId="2DE0A62B" w14:textId="77777777" w:rsidR="00431901" w:rsidRDefault="00431901" w:rsidP="00431901">
      <w:r w:rsidRPr="00431901">
        <w:rPr>
          <w:noProof/>
          <w:lang w:eastAsia="en-US"/>
        </w:rPr>
        <w:drawing>
          <wp:inline distT="0" distB="0" distL="0" distR="0" wp14:anchorId="7010E052" wp14:editId="527AAF3C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7DBD" w14:textId="77777777" w:rsidR="00431901" w:rsidRDefault="00431901" w:rsidP="00431901">
      <w:r>
        <w:t xml:space="preserve">Simply pick out the name of the USB stick and, after a few moments, it will show up as a regular drive.  </w:t>
      </w:r>
      <w:r w:rsidRPr="00431901">
        <w:rPr>
          <w:rStyle w:val="IntenseEmphasis"/>
        </w:rPr>
        <w:t>The names of your USB stick will be different</w:t>
      </w:r>
      <w:r>
        <w:t xml:space="preserve">! </w:t>
      </w:r>
      <w:r w:rsidRPr="00E87FC3">
        <w:t>In my case here: there is the USB stick, my iPhone, and my external fan.</w:t>
      </w:r>
      <w:r>
        <w:t xml:space="preserve"> Simply File </w:t>
      </w:r>
      <w:r>
        <w:sym w:font="Wingdings" w:char="F0E0"/>
      </w:r>
      <w:r>
        <w:t xml:space="preserve"> Save to this location like you normally would.</w:t>
      </w:r>
    </w:p>
    <w:p w14:paraId="040B8565" w14:textId="77777777" w:rsidR="00431901" w:rsidRDefault="00431901" w:rsidP="00431901">
      <w:r>
        <w:t xml:space="preserve">The other way is to simply email the document to yourself by opening up a web browser inside of </w:t>
      </w:r>
      <w:proofErr w:type="spellStart"/>
      <w:r>
        <w:t>MoVE</w:t>
      </w:r>
      <w:proofErr w:type="spellEnd"/>
      <w:r>
        <w:t xml:space="preserve">, heading to </w:t>
      </w:r>
      <w:hyperlink r:id="rId11" w:history="1">
        <w:r w:rsidRPr="00212116">
          <w:rPr>
            <w:rStyle w:val="Hyperlink"/>
          </w:rPr>
          <w:t>http://my.odu.edu/</w:t>
        </w:r>
      </w:hyperlink>
      <w:r>
        <w:t>, logging in with your MIDAS, and emailing the document to yourself.  Useful if you forgot your USB stick.</w:t>
      </w:r>
    </w:p>
    <w:p w14:paraId="49091CFA" w14:textId="77777777" w:rsidR="00431901" w:rsidRDefault="00431901" w:rsidP="001A1DD5">
      <w:pPr>
        <w:pStyle w:val="Heading2"/>
      </w:pPr>
      <w:r>
        <w:br w:type="column"/>
      </w:r>
      <w:bookmarkStart w:id="4" w:name="_Toc398887008"/>
      <w:r w:rsidR="001A1DD5">
        <w:t xml:space="preserve">Launching </w:t>
      </w:r>
      <w:r>
        <w:t>Dev-C++</w:t>
      </w:r>
      <w:bookmarkEnd w:id="4"/>
    </w:p>
    <w:p w14:paraId="7DA97FE1" w14:textId="77777777" w:rsidR="00431901" w:rsidRDefault="00431901" w:rsidP="00431901">
      <w:r w:rsidRPr="00431901">
        <w:rPr>
          <w:noProof/>
          <w:lang w:eastAsia="en-US"/>
        </w:rPr>
        <w:drawing>
          <wp:inline distT="0" distB="0" distL="0" distR="0" wp14:anchorId="47A17DF8" wp14:editId="196A5F86">
            <wp:extent cx="3858163" cy="386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CB81" w14:textId="77777777" w:rsidR="001A1DD5" w:rsidRDefault="001A1DD5" w:rsidP="00431901">
      <w:r>
        <w:t xml:space="preserve">The older version of Dev-C++ that Dr. </w:t>
      </w:r>
      <w:proofErr w:type="spellStart"/>
      <w:r>
        <w:t>Kalburgi</w:t>
      </w:r>
      <w:proofErr w:type="spellEnd"/>
      <w:r>
        <w:t xml:space="preserve"> uses is installed right here on </w:t>
      </w:r>
      <w:proofErr w:type="spellStart"/>
      <w:r>
        <w:t>MoVE</w:t>
      </w:r>
      <w:proofErr w:type="spellEnd"/>
      <w:r>
        <w:t xml:space="preserve">.  Start </w:t>
      </w:r>
      <w:r>
        <w:sym w:font="Wingdings" w:char="F0E0"/>
      </w:r>
      <w:r>
        <w:t xml:space="preserve"> All Programs </w:t>
      </w:r>
      <w:r>
        <w:sym w:font="Wingdings" w:char="F0E0"/>
      </w:r>
      <w:r>
        <w:t xml:space="preserve"> Bloodshed Dev-C++ </w:t>
      </w:r>
      <w:r>
        <w:sym w:font="Wingdings" w:char="F0E0"/>
      </w:r>
      <w:r>
        <w:t xml:space="preserve"> Dev-C++ just like in class</w:t>
      </w:r>
    </w:p>
    <w:p w14:paraId="75DAFBF0" w14:textId="77777777" w:rsidR="001A1DD5" w:rsidRDefault="001A1DD5" w:rsidP="001A1DD5">
      <w:r>
        <w:br w:type="page"/>
      </w:r>
    </w:p>
    <w:p w14:paraId="6D000B7D" w14:textId="77777777" w:rsidR="001A1DD5" w:rsidRDefault="001A1DD5" w:rsidP="001A1DD5">
      <w:pPr>
        <w:pStyle w:val="Heading1"/>
      </w:pPr>
      <w:bookmarkStart w:id="5" w:name="_Toc398887009"/>
      <w:r>
        <w:t>Dev-C++ on your own computer</w:t>
      </w:r>
      <w:bookmarkEnd w:id="5"/>
    </w:p>
    <w:p w14:paraId="35C5AA6E" w14:textId="77777777" w:rsidR="001A1DD5" w:rsidRDefault="001A1DD5" w:rsidP="001A1DD5">
      <w:pPr>
        <w:pStyle w:val="Heading2"/>
      </w:pPr>
      <w:bookmarkStart w:id="6" w:name="_Toc398887010"/>
      <w:r>
        <w:t>For older versions of Windows (XP, Vista, or 7)</w:t>
      </w:r>
      <w:bookmarkEnd w:id="6"/>
    </w:p>
    <w:p w14:paraId="7B2806B7" w14:textId="77777777" w:rsidR="007E726D" w:rsidRDefault="001A1DD5" w:rsidP="007E726D">
      <w:r>
        <w:t xml:space="preserve">The older version of Dev-C++, which is the version used in the classroom, can be downloaded </w:t>
      </w:r>
      <w:r w:rsidR="007E726D">
        <w:t xml:space="preserve">here: </w:t>
      </w:r>
      <w:hyperlink r:id="rId13" w:history="1">
        <w:r w:rsidR="007E726D" w:rsidRPr="00212116">
          <w:rPr>
            <w:rStyle w:val="Hyperlink"/>
          </w:rPr>
          <w:t>http://www.bloodshed.net/dev/devcpp.html</w:t>
        </w:r>
      </w:hyperlink>
    </w:p>
    <w:p w14:paraId="499682A1" w14:textId="77777777" w:rsidR="007E726D" w:rsidRPr="007E726D" w:rsidRDefault="007E726D" w:rsidP="007E726D">
      <w:pPr>
        <w:rPr>
          <w:rStyle w:val="IntenseEmphasis"/>
        </w:rPr>
      </w:pPr>
      <w:r w:rsidRPr="007E726D">
        <w:rPr>
          <w:rStyle w:val="IntenseEmphasis"/>
        </w:rPr>
        <w:t>THIS VERSION OF DEV-C++ WILL NOT RUN ON WINDOWS 8 OR WINDOWS 8.1!!!</w:t>
      </w:r>
    </w:p>
    <w:p w14:paraId="2E1E46E9" w14:textId="77777777" w:rsidR="007E726D" w:rsidRDefault="007E726D" w:rsidP="007E726D">
      <w:pPr>
        <w:pStyle w:val="Heading2"/>
        <w:rPr>
          <w:rStyle w:val="IntenseEmphasis"/>
          <w:b w:val="0"/>
          <w:bCs w:val="0"/>
          <w:i w:val="0"/>
          <w:iCs w:val="0"/>
        </w:rPr>
      </w:pPr>
      <w:bookmarkStart w:id="7" w:name="_Toc398887011"/>
      <w:r>
        <w:rPr>
          <w:rStyle w:val="IntenseEmphasis"/>
          <w:b w:val="0"/>
          <w:bCs w:val="0"/>
          <w:i w:val="0"/>
          <w:iCs w:val="0"/>
        </w:rPr>
        <w:t>For modern versions of Windows (8, 8.1)</w:t>
      </w:r>
      <w:bookmarkEnd w:id="7"/>
    </w:p>
    <w:p w14:paraId="5A932C1D" w14:textId="77777777" w:rsidR="007E726D" w:rsidRDefault="007E726D" w:rsidP="007E726D">
      <w:r>
        <w:t xml:space="preserve">You will need to install the modern version of Dev-C++ which you can find here: </w:t>
      </w:r>
      <w:hyperlink r:id="rId14" w:history="1">
        <w:r w:rsidRPr="00212116">
          <w:rPr>
            <w:rStyle w:val="Hyperlink"/>
          </w:rPr>
          <w:t>http://sourceforge.net/projects/orwelldevcpp/</w:t>
        </w:r>
      </w:hyperlink>
    </w:p>
    <w:p w14:paraId="5B103BB6" w14:textId="77777777" w:rsidR="007E726D" w:rsidRDefault="002966A9">
      <w:r>
        <w:rPr>
          <w:rStyle w:val="IntenseEmphasis"/>
        </w:rPr>
        <w:t>DO NOT COME CRYING TO DR. KALBURGI IF YOU MESS UP WHILE USING THE NEWER VERSION OF DEV-C++.  WHEN IN DOUBT, USE MOVE INSTEAD.</w:t>
      </w:r>
      <w:r w:rsidR="007E726D">
        <w:br w:type="page"/>
      </w:r>
    </w:p>
    <w:p w14:paraId="18CF9388" w14:textId="77777777" w:rsidR="007E726D" w:rsidRDefault="007E726D" w:rsidP="007E726D">
      <w:pPr>
        <w:pStyle w:val="Heading2"/>
      </w:pPr>
      <w:bookmarkStart w:id="8" w:name="_Toc398887012"/>
      <w:r>
        <w:t>For Mac users</w:t>
      </w:r>
      <w:bookmarkEnd w:id="8"/>
    </w:p>
    <w:p w14:paraId="6E5B76C9" w14:textId="77777777" w:rsidR="007E726D" w:rsidRDefault="007E726D" w:rsidP="007E726D">
      <w:r>
        <w:t>There are three ways you can use</w:t>
      </w:r>
      <w:r w:rsidR="00194393">
        <w:t xml:space="preserve"> Dev-C++ on your Mac</w:t>
      </w:r>
    </w:p>
    <w:p w14:paraId="45E8E791" w14:textId="77777777" w:rsidR="00194393" w:rsidRDefault="00194393" w:rsidP="00194393">
      <w:pPr>
        <w:pStyle w:val="NoSpacing"/>
        <w:numPr>
          <w:ilvl w:val="0"/>
          <w:numId w:val="4"/>
        </w:numPr>
      </w:pPr>
      <w:proofErr w:type="spellStart"/>
      <w:r>
        <w:t>MoVE</w:t>
      </w:r>
      <w:proofErr w:type="spellEnd"/>
    </w:p>
    <w:p w14:paraId="13088AE8" w14:textId="77777777" w:rsidR="00194393" w:rsidRDefault="00194393" w:rsidP="00194393">
      <w:pPr>
        <w:pStyle w:val="NoSpacing"/>
        <w:numPr>
          <w:ilvl w:val="0"/>
          <w:numId w:val="4"/>
        </w:numPr>
      </w:pPr>
      <w:proofErr w:type="spellStart"/>
      <w:r>
        <w:t>Bootcamp</w:t>
      </w:r>
      <w:proofErr w:type="spellEnd"/>
      <w:r>
        <w:t xml:space="preserve"> (included with OS X)</w:t>
      </w:r>
    </w:p>
    <w:p w14:paraId="49C5A8F8" w14:textId="77777777" w:rsidR="00194393" w:rsidRDefault="00194393" w:rsidP="00194393">
      <w:pPr>
        <w:pStyle w:val="NoSpacing"/>
        <w:numPr>
          <w:ilvl w:val="0"/>
          <w:numId w:val="4"/>
        </w:numPr>
      </w:pPr>
      <w:r>
        <w:t>Virtual Box</w:t>
      </w:r>
    </w:p>
    <w:p w14:paraId="3EEFFEE5" w14:textId="77777777" w:rsidR="00194393" w:rsidRDefault="00194393" w:rsidP="00194393">
      <w:pPr>
        <w:pStyle w:val="Heading3"/>
      </w:pPr>
      <w:bookmarkStart w:id="9" w:name="_Toc398887013"/>
      <w:r>
        <w:t xml:space="preserve">Using </w:t>
      </w:r>
      <w:proofErr w:type="spellStart"/>
      <w:r>
        <w:t>MoVE</w:t>
      </w:r>
      <w:proofErr w:type="spellEnd"/>
      <w:r>
        <w:t xml:space="preserve"> (Easiest)</w:t>
      </w:r>
      <w:bookmarkEnd w:id="9"/>
    </w:p>
    <w:p w14:paraId="18127800" w14:textId="77777777" w:rsidR="00194393" w:rsidRDefault="00194393" w:rsidP="00E87FC3">
      <w:r>
        <w:t xml:space="preserve">The easiest way is by using </w:t>
      </w:r>
      <w:proofErr w:type="spellStart"/>
      <w:r>
        <w:t>MoVE</w:t>
      </w:r>
      <w:proofErr w:type="spellEnd"/>
      <w:r>
        <w:t>, as described above.  This is probably the best way if you want to get started quickly.</w:t>
      </w:r>
    </w:p>
    <w:p w14:paraId="1792658E" w14:textId="77777777" w:rsidR="00194393" w:rsidRDefault="00194393" w:rsidP="00E87FC3"/>
    <w:p w14:paraId="664EABFC" w14:textId="77777777" w:rsidR="00194393" w:rsidRDefault="00194393" w:rsidP="00E87FC3">
      <w:r>
        <w:t xml:space="preserve">For the adventurist who want to not mess with ODU’s </w:t>
      </w:r>
      <w:proofErr w:type="spellStart"/>
      <w:r>
        <w:t>MoVE</w:t>
      </w:r>
      <w:proofErr w:type="spellEnd"/>
      <w:r>
        <w:t>, then please read on</w:t>
      </w:r>
    </w:p>
    <w:p w14:paraId="7328D39C" w14:textId="77777777" w:rsidR="00194393" w:rsidRDefault="00194393">
      <w:r>
        <w:br w:type="page"/>
      </w:r>
    </w:p>
    <w:p w14:paraId="004B0B8D" w14:textId="77777777" w:rsidR="00194393" w:rsidRDefault="00194393" w:rsidP="00194393">
      <w:pPr>
        <w:pStyle w:val="Heading3"/>
      </w:pPr>
      <w:bookmarkStart w:id="10" w:name="_Toc398887014"/>
      <w:r>
        <w:t xml:space="preserve">Installing Dev-C++ using </w:t>
      </w:r>
      <w:proofErr w:type="spellStart"/>
      <w:r>
        <w:t>Bootcamp</w:t>
      </w:r>
      <w:bookmarkEnd w:id="10"/>
      <w:proofErr w:type="spellEnd"/>
    </w:p>
    <w:p w14:paraId="5A06C7B5" w14:textId="77777777" w:rsidR="00194393" w:rsidRDefault="00194393" w:rsidP="00194393">
      <w:proofErr w:type="spellStart"/>
      <w:r>
        <w:t>Bootcamp</w:t>
      </w:r>
      <w:proofErr w:type="spellEnd"/>
      <w:r>
        <w:t xml:space="preserve"> is a utility that comes on your Mac that allows you to install Windows onto your Mac, which would allow you to run Dev-C++ on your system.  </w:t>
      </w:r>
      <w:r w:rsidRPr="00194393">
        <w:rPr>
          <w:rStyle w:val="IntenseEmphasis"/>
        </w:rPr>
        <w:t>THIS IS FAIRLY ADVANCED AND IS ONLY FOR THOSE WHO FEEL CONFIDENT IN THEMSELVES AND THEIR ABILITIES!!</w:t>
      </w:r>
    </w:p>
    <w:p w14:paraId="51286064" w14:textId="77777777" w:rsidR="00194393" w:rsidRDefault="00194393" w:rsidP="00194393">
      <w:pPr>
        <w:pStyle w:val="ListParagraph"/>
        <w:numPr>
          <w:ilvl w:val="0"/>
          <w:numId w:val="5"/>
        </w:numPr>
      </w:pPr>
      <w:r>
        <w:t>First, you will need to download Windows and burn it to a DVD</w:t>
      </w:r>
    </w:p>
    <w:p w14:paraId="1506CB4D" w14:textId="77777777" w:rsidR="00194393" w:rsidRDefault="00194393" w:rsidP="00194393">
      <w:pPr>
        <w:pStyle w:val="ListParagraph"/>
        <w:numPr>
          <w:ilvl w:val="1"/>
          <w:numId w:val="5"/>
        </w:numPr>
      </w:pPr>
      <w:r>
        <w:t>Search your ODU email for “An Account has been created for you”</w:t>
      </w:r>
    </w:p>
    <w:p w14:paraId="40B1FCD3" w14:textId="77777777" w:rsidR="00194393" w:rsidRDefault="00194393" w:rsidP="00194393">
      <w:pPr>
        <w:pStyle w:val="ListParagraph"/>
        <w:numPr>
          <w:ilvl w:val="1"/>
          <w:numId w:val="5"/>
        </w:numPr>
      </w:pPr>
      <w:r>
        <w:t xml:space="preserve">This is your Microsoft </w:t>
      </w:r>
      <w:proofErr w:type="spellStart"/>
      <w:r>
        <w:t>DreamSpark</w:t>
      </w:r>
      <w:proofErr w:type="spellEnd"/>
      <w:r>
        <w:t xml:space="preserve"> Premium information</w:t>
      </w:r>
    </w:p>
    <w:p w14:paraId="073CF8CE" w14:textId="77777777" w:rsidR="00194393" w:rsidRDefault="00194393" w:rsidP="00194393">
      <w:pPr>
        <w:pStyle w:val="ListParagraph"/>
        <w:numPr>
          <w:ilvl w:val="1"/>
          <w:numId w:val="5"/>
        </w:numPr>
      </w:pPr>
      <w:r>
        <w:t xml:space="preserve">Register for </w:t>
      </w:r>
      <w:proofErr w:type="spellStart"/>
      <w:r>
        <w:t>DreamSpark</w:t>
      </w:r>
      <w:proofErr w:type="spellEnd"/>
      <w:r>
        <w:t>, and you will be able to download select Microsoft software (pretty much anything BUT Office)</w:t>
      </w:r>
    </w:p>
    <w:p w14:paraId="4921BB9F" w14:textId="77777777" w:rsidR="00194393" w:rsidRDefault="00194393" w:rsidP="00194393">
      <w:pPr>
        <w:pStyle w:val="ListParagraph"/>
        <w:numPr>
          <w:ilvl w:val="1"/>
          <w:numId w:val="5"/>
        </w:numPr>
      </w:pPr>
      <w:r>
        <w:t xml:space="preserve">Select the version of Windows that is compatible with your Mac (Vista, 7, 8, or 8.1) – </w:t>
      </w:r>
      <w:r w:rsidRPr="00194393">
        <w:rPr>
          <w:rStyle w:val="IntenseEmphasis"/>
        </w:rPr>
        <w:t>DO NOT SELECT WINDOWS SERVER!!</w:t>
      </w:r>
    </w:p>
    <w:p w14:paraId="2E2792DD" w14:textId="77777777" w:rsidR="00194393" w:rsidRDefault="00194393" w:rsidP="00194393">
      <w:pPr>
        <w:pStyle w:val="ListParagraph"/>
        <w:numPr>
          <w:ilvl w:val="2"/>
          <w:numId w:val="5"/>
        </w:numPr>
      </w:pPr>
      <w:r>
        <w:t xml:space="preserve">Always select the latest version of Windows that can run on your version of Mac, see the instructions that came with </w:t>
      </w:r>
      <w:proofErr w:type="spellStart"/>
      <w:r>
        <w:t>Bootcamp</w:t>
      </w:r>
      <w:proofErr w:type="spellEnd"/>
      <w:r>
        <w:t xml:space="preserve"> for more</w:t>
      </w:r>
    </w:p>
    <w:p w14:paraId="3F39E26E" w14:textId="77777777" w:rsidR="00216F69" w:rsidRDefault="00216F69" w:rsidP="00194393">
      <w:pPr>
        <w:pStyle w:val="ListParagraph"/>
        <w:numPr>
          <w:ilvl w:val="2"/>
          <w:numId w:val="5"/>
        </w:numPr>
      </w:pPr>
      <w:r>
        <w:t>ALWAYS select Windows 8.1 if your Mac says it can handle Windows 8</w:t>
      </w:r>
    </w:p>
    <w:p w14:paraId="2AB06E01" w14:textId="77777777" w:rsidR="00194393" w:rsidRPr="00194393" w:rsidRDefault="00194393" w:rsidP="00194393">
      <w:pPr>
        <w:pStyle w:val="ListParagraph"/>
        <w:numPr>
          <w:ilvl w:val="2"/>
          <w:numId w:val="5"/>
        </w:numPr>
        <w:rPr>
          <w:rStyle w:val="IntenseEmphasis"/>
        </w:rPr>
      </w:pPr>
      <w:r w:rsidRPr="00194393">
        <w:rPr>
          <w:rStyle w:val="IntenseEmphasis"/>
        </w:rPr>
        <w:t xml:space="preserve">Windows XP is NOT available on </w:t>
      </w:r>
      <w:proofErr w:type="spellStart"/>
      <w:r w:rsidRPr="00194393">
        <w:rPr>
          <w:rStyle w:val="IntenseEmphasis"/>
        </w:rPr>
        <w:t>DreamSpark</w:t>
      </w:r>
      <w:proofErr w:type="spellEnd"/>
      <w:r w:rsidRPr="00194393">
        <w:rPr>
          <w:rStyle w:val="IntenseEmphasis"/>
        </w:rPr>
        <w:t xml:space="preserve">, </w:t>
      </w:r>
      <w:r w:rsidR="00216F69">
        <w:rPr>
          <w:rStyle w:val="IntenseEmphasis"/>
        </w:rPr>
        <w:t>since</w:t>
      </w:r>
      <w:r w:rsidRPr="00194393">
        <w:rPr>
          <w:rStyle w:val="IntenseEmphasis"/>
        </w:rPr>
        <w:t xml:space="preserve"> support has ended on April 2014.  Follow the instructions for using </w:t>
      </w:r>
      <w:proofErr w:type="spellStart"/>
      <w:r w:rsidRPr="00194393">
        <w:rPr>
          <w:rStyle w:val="IntenseEmphasis"/>
        </w:rPr>
        <w:t>MoVE</w:t>
      </w:r>
      <w:proofErr w:type="spellEnd"/>
    </w:p>
    <w:p w14:paraId="4D78E03F" w14:textId="77777777" w:rsidR="00194393" w:rsidRDefault="00216F69" w:rsidP="00216F69">
      <w:pPr>
        <w:pStyle w:val="ListParagraph"/>
        <w:numPr>
          <w:ilvl w:val="1"/>
          <w:numId w:val="5"/>
        </w:numPr>
      </w:pPr>
      <w:r>
        <w:t xml:space="preserve">Download and burn this copy of Windows to a blank DVD (if you don’t know how, or don’t have a blank DVD, may I suggest you use </w:t>
      </w:r>
      <w:proofErr w:type="spellStart"/>
      <w:r>
        <w:t>MoVE</w:t>
      </w:r>
      <w:proofErr w:type="spellEnd"/>
      <w:r>
        <w:t>)</w:t>
      </w:r>
    </w:p>
    <w:p w14:paraId="313FC075" w14:textId="77777777" w:rsidR="00216F69" w:rsidRDefault="00216F69" w:rsidP="00216F69">
      <w:pPr>
        <w:pStyle w:val="ListParagraph"/>
        <w:numPr>
          <w:ilvl w:val="0"/>
          <w:numId w:val="5"/>
        </w:numPr>
      </w:pPr>
      <w:proofErr w:type="spellStart"/>
      <w:r>
        <w:t>Bootcamp</w:t>
      </w:r>
      <w:proofErr w:type="spellEnd"/>
      <w:r>
        <w:t xml:space="preserve"> will walk you through getting your Mac set up using Windows</w:t>
      </w:r>
    </w:p>
    <w:p w14:paraId="75C70DBC" w14:textId="77777777" w:rsidR="00216F69" w:rsidRDefault="00216F69" w:rsidP="00216F69">
      <w:pPr>
        <w:pStyle w:val="ListParagraph"/>
        <w:numPr>
          <w:ilvl w:val="0"/>
          <w:numId w:val="5"/>
        </w:numPr>
      </w:pPr>
      <w:r>
        <w:t>Once Windows is installed, you will need to install the Mac Drivers</w:t>
      </w:r>
    </w:p>
    <w:p w14:paraId="7066DF34" w14:textId="77777777" w:rsidR="00216F69" w:rsidRDefault="00216F69" w:rsidP="00216F69">
      <w:pPr>
        <w:pStyle w:val="ListParagraph"/>
        <w:numPr>
          <w:ilvl w:val="1"/>
          <w:numId w:val="5"/>
        </w:numPr>
      </w:pPr>
      <w:r>
        <w:t>These are included on your OS X installation DVD</w:t>
      </w:r>
    </w:p>
    <w:p w14:paraId="358DBC1C" w14:textId="77777777" w:rsidR="00216F69" w:rsidRDefault="00216F69" w:rsidP="00216F69">
      <w:pPr>
        <w:pStyle w:val="ListParagraph"/>
        <w:numPr>
          <w:ilvl w:val="1"/>
          <w:numId w:val="5"/>
        </w:numPr>
      </w:pPr>
      <w:r>
        <w:t xml:space="preserve">Refer to documentation that came with </w:t>
      </w:r>
      <w:proofErr w:type="spellStart"/>
      <w:r>
        <w:t>Bootcamp</w:t>
      </w:r>
      <w:proofErr w:type="spellEnd"/>
      <w:r>
        <w:t xml:space="preserve"> for information on how to install the drivers</w:t>
      </w:r>
    </w:p>
    <w:p w14:paraId="19765F82" w14:textId="77777777" w:rsidR="00216F69" w:rsidRDefault="00216F69" w:rsidP="00216F69">
      <w:pPr>
        <w:pStyle w:val="ListParagraph"/>
        <w:numPr>
          <w:ilvl w:val="0"/>
          <w:numId w:val="5"/>
        </w:numPr>
      </w:pPr>
      <w:r>
        <w:t>Install Dev-C++ using the instructions above for Windows users</w:t>
      </w:r>
    </w:p>
    <w:p w14:paraId="6D3AAFD4" w14:textId="77777777" w:rsidR="00216F69" w:rsidRPr="00216F69" w:rsidRDefault="00216F69" w:rsidP="00216F69"/>
    <w:p w14:paraId="7F783B4B" w14:textId="77777777" w:rsidR="00216F69" w:rsidRPr="00216F69" w:rsidRDefault="00216F69" w:rsidP="00216F69"/>
    <w:p w14:paraId="4287A003" w14:textId="77777777" w:rsidR="00216F69" w:rsidRDefault="00216F69" w:rsidP="00216F69"/>
    <w:p w14:paraId="68125EFD" w14:textId="77777777" w:rsidR="00216F69" w:rsidRDefault="00216F69" w:rsidP="00216F69">
      <w:pPr>
        <w:tabs>
          <w:tab w:val="left" w:pos="5775"/>
        </w:tabs>
      </w:pPr>
      <w:r>
        <w:tab/>
      </w:r>
    </w:p>
    <w:p w14:paraId="23D31030" w14:textId="77777777" w:rsidR="00216F69" w:rsidRDefault="00216F69" w:rsidP="00216F69">
      <w:pPr>
        <w:tabs>
          <w:tab w:val="left" w:pos="5775"/>
        </w:tabs>
      </w:pPr>
    </w:p>
    <w:p w14:paraId="7320DA13" w14:textId="77777777" w:rsidR="00216F69" w:rsidRDefault="00216F69">
      <w:r>
        <w:br w:type="page"/>
      </w:r>
    </w:p>
    <w:p w14:paraId="4E5B0689" w14:textId="77777777" w:rsidR="00216F69" w:rsidRDefault="00216F69" w:rsidP="00216F69">
      <w:pPr>
        <w:pStyle w:val="Heading3"/>
      </w:pPr>
      <w:bookmarkStart w:id="11" w:name="_Toc398887015"/>
      <w:r>
        <w:t>Using Virtual Box</w:t>
      </w:r>
      <w:bookmarkEnd w:id="11"/>
    </w:p>
    <w:p w14:paraId="15168486" w14:textId="77777777" w:rsidR="00216F69" w:rsidRDefault="00216F69" w:rsidP="00216F69">
      <w:r>
        <w:t xml:space="preserve">Virtual Box allows you to install an operating system inside of another operating system.  </w:t>
      </w:r>
      <w:r w:rsidRPr="00216F69">
        <w:rPr>
          <w:rStyle w:val="IntenseEmphasis"/>
        </w:rPr>
        <w:t xml:space="preserve">It is fairly complex, and if you are faint of heart, then may I suggest you use </w:t>
      </w:r>
      <w:proofErr w:type="spellStart"/>
      <w:r w:rsidRPr="00216F69">
        <w:rPr>
          <w:rStyle w:val="IntenseEmphasis"/>
        </w:rPr>
        <w:t>MoVE</w:t>
      </w:r>
      <w:proofErr w:type="spellEnd"/>
      <w:r>
        <w:t>.</w:t>
      </w:r>
    </w:p>
    <w:p w14:paraId="1BE6B87D" w14:textId="77777777" w:rsidR="00216F69" w:rsidRDefault="00216F69" w:rsidP="00216F69">
      <w:r>
        <w:t xml:space="preserve">Simply follow the instructions above to download Windows – and select Windows 8.1 when given the choice.  You do NOT need to burn it to a DVD.  Download Virtual Box from </w:t>
      </w:r>
      <w:hyperlink r:id="rId15" w:history="1">
        <w:r w:rsidRPr="00212116">
          <w:rPr>
            <w:rStyle w:val="Hyperlink"/>
          </w:rPr>
          <w:t>www.virtualbox.org</w:t>
        </w:r>
      </w:hyperlink>
      <w:r>
        <w:t xml:space="preserve"> and create a new Guest.  At minimum, I recommend you set the RAM size to 2048 MB and the hard drive size to 50 GB (100 GB is better).  If your Mac has less than </w:t>
      </w:r>
      <w:r w:rsidR="002966A9">
        <w:t>4</w:t>
      </w:r>
      <w:r>
        <w:t xml:space="preserve"> GB of RAM, then you cannot use Virtual Box</w:t>
      </w:r>
      <w:r w:rsidR="002966A9">
        <w:t>.  Virtual Box has extensive documentation.</w:t>
      </w:r>
    </w:p>
    <w:p w14:paraId="7D404289" w14:textId="77777777" w:rsidR="002966A9" w:rsidRDefault="002966A9" w:rsidP="00216F69">
      <w:r>
        <w:t>Once Windows is installed in Virtual Box, you will need to install the Guest Additions.  Create a Shared Folder that Auto-Mounts and is Permanent.  While inside of Virtual Box, you can save your files to that folder.  Outside of Virtual Box, using your Finder, you can copy &amp; paste these files between the Shared Folder and your USB drive</w:t>
      </w:r>
    </w:p>
    <w:p w14:paraId="25458BA4" w14:textId="77777777" w:rsidR="002966A9" w:rsidRDefault="002966A9" w:rsidP="002966A9">
      <w:r>
        <w:br w:type="page"/>
      </w:r>
    </w:p>
    <w:p w14:paraId="780ACE71" w14:textId="77777777" w:rsidR="002966A9" w:rsidRDefault="002966A9" w:rsidP="002966A9">
      <w:pPr>
        <w:pStyle w:val="Heading2"/>
      </w:pPr>
      <w:bookmarkStart w:id="12" w:name="_Toc398887016"/>
      <w:r>
        <w:t>For Linux users</w:t>
      </w:r>
      <w:bookmarkEnd w:id="12"/>
    </w:p>
    <w:p w14:paraId="519ECA46" w14:textId="77777777" w:rsidR="002966A9" w:rsidRDefault="002966A9" w:rsidP="002966A9">
      <w:r>
        <w:t xml:space="preserve">Dev-C++ is rated Platinum when Wine is installed on your system </w:t>
      </w:r>
      <w:hyperlink r:id="rId16" w:history="1">
        <w:r w:rsidRPr="00212116">
          <w:rPr>
            <w:rStyle w:val="Hyperlink"/>
          </w:rPr>
          <w:t>https://appdb.winehq.org/objectManager.php?sClass=application&amp;iId=1178</w:t>
        </w:r>
      </w:hyperlink>
    </w:p>
    <w:p w14:paraId="53C2B7C5" w14:textId="77777777" w:rsidR="002966A9" w:rsidRDefault="002966A9" w:rsidP="002966A9">
      <w:r>
        <w:t xml:space="preserve">With Wine installed on your system, download and use Dev-C++ as you normally would.  In addition, you are still free to use </w:t>
      </w:r>
      <w:proofErr w:type="spellStart"/>
      <w:r>
        <w:t>MoVE</w:t>
      </w:r>
      <w:proofErr w:type="spellEnd"/>
      <w:r>
        <w:t>.</w:t>
      </w:r>
    </w:p>
    <w:p w14:paraId="007FCD6D" w14:textId="77777777" w:rsidR="008B7C53" w:rsidRDefault="008B7C53" w:rsidP="002966A9"/>
    <w:p w14:paraId="74021753" w14:textId="77777777" w:rsidR="008B7C53" w:rsidRDefault="008B7C53">
      <w:r>
        <w:br w:type="page"/>
      </w:r>
    </w:p>
    <w:p w14:paraId="50199D40" w14:textId="64724D00" w:rsidR="008B7C53" w:rsidRDefault="008B7C53" w:rsidP="008B7C53">
      <w:pPr>
        <w:pStyle w:val="Heading1"/>
      </w:pPr>
      <w:bookmarkStart w:id="13" w:name="_Toc398887017"/>
      <w:r>
        <w:t>Microsoft Visio (Homework Flowcharts)</w:t>
      </w:r>
      <w:bookmarkEnd w:id="13"/>
    </w:p>
    <w:p w14:paraId="53471077" w14:textId="1D142A2E" w:rsidR="008B7C53" w:rsidRDefault="008B7C53" w:rsidP="008B7C53">
      <w:r>
        <w:t xml:space="preserve">Visio is a tool that is used to create diagrams, and we will be using it in class to create Flowcharts for Homework.  Visio is installed on ODU computers, can be reached using </w:t>
      </w:r>
      <w:proofErr w:type="spellStart"/>
      <w:r>
        <w:t>MoVE</w:t>
      </w:r>
      <w:proofErr w:type="spellEnd"/>
      <w:r>
        <w:t>, or you can download a copy onto your computer</w:t>
      </w:r>
    </w:p>
    <w:p w14:paraId="3A6A5A3A" w14:textId="2A6F5DE1" w:rsidR="008B7C53" w:rsidRDefault="0094636B" w:rsidP="0094636B">
      <w:pPr>
        <w:pStyle w:val="NoSpacing"/>
        <w:numPr>
          <w:ilvl w:val="0"/>
          <w:numId w:val="7"/>
        </w:numPr>
      </w:pPr>
      <w:r>
        <w:t>C1041 (the lab next to our classroom) has Visio</w:t>
      </w:r>
    </w:p>
    <w:p w14:paraId="078F95B8" w14:textId="5FC5E5B5" w:rsidR="0094636B" w:rsidRDefault="0094636B" w:rsidP="0094636B">
      <w:pPr>
        <w:pStyle w:val="NoSpacing"/>
        <w:numPr>
          <w:ilvl w:val="0"/>
          <w:numId w:val="7"/>
        </w:numPr>
      </w:pPr>
      <w:r>
        <w:t>Computers in Perry Library have Visio</w:t>
      </w:r>
    </w:p>
    <w:p w14:paraId="17EFA627" w14:textId="3DC1323A" w:rsidR="0094636B" w:rsidRDefault="0094636B" w:rsidP="0094636B">
      <w:pPr>
        <w:pStyle w:val="NoSpacing"/>
        <w:numPr>
          <w:ilvl w:val="0"/>
          <w:numId w:val="7"/>
        </w:numPr>
      </w:pPr>
      <w:r>
        <w:t>Our classroom has Visio</w:t>
      </w:r>
    </w:p>
    <w:p w14:paraId="2ED1B2B2" w14:textId="1A7F8C4F" w:rsidR="0094636B" w:rsidRDefault="0094636B" w:rsidP="0094636B">
      <w:r>
        <w:t xml:space="preserve">You can install Visio on your Windows computer (sorry Mac &amp; Linux users).  Simply search your ODU email for “an account has been created for you”.  This is your Microsoft </w:t>
      </w:r>
      <w:proofErr w:type="spellStart"/>
      <w:r>
        <w:t>DreamSpark</w:t>
      </w:r>
      <w:proofErr w:type="spellEnd"/>
      <w:r>
        <w:t xml:space="preserve"> Premium account, from where you can download Visio onto your own system.</w:t>
      </w:r>
    </w:p>
    <w:p w14:paraId="6A06F58E" w14:textId="27A36141" w:rsidR="008C7B81" w:rsidRPr="008B7C53" w:rsidRDefault="008C7B81" w:rsidP="0094636B">
      <w:r>
        <w:t xml:space="preserve">If you aren’t sure what you’re doing, please feel free to use </w:t>
      </w:r>
      <w:proofErr w:type="spellStart"/>
      <w:r>
        <w:t>MoVE</w:t>
      </w:r>
      <w:proofErr w:type="spellEnd"/>
      <w:r>
        <w:t xml:space="preserve"> or use a lab or library computer.</w:t>
      </w:r>
    </w:p>
    <w:sectPr w:rsidR="008C7B81" w:rsidRPr="008B7C53"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F35F8" w14:textId="77777777" w:rsidR="0028174B" w:rsidRDefault="0028174B" w:rsidP="0028174B">
      <w:pPr>
        <w:spacing w:after="0" w:line="240" w:lineRule="auto"/>
      </w:pPr>
      <w:r>
        <w:separator/>
      </w:r>
    </w:p>
  </w:endnote>
  <w:endnote w:type="continuationSeparator" w:id="0">
    <w:p w14:paraId="31815032" w14:textId="77777777" w:rsidR="0028174B" w:rsidRDefault="0028174B" w:rsidP="0028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D3F8E" w14:textId="2928D06D" w:rsidR="0028174B" w:rsidRDefault="0028174B">
    <w:pPr>
      <w:pStyle w:val="Footer"/>
    </w:pPr>
    <w:r>
      <w:rPr>
        <w:noProof/>
        <w:color w:val="B01513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0A464" wp14:editId="683F4C0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DA173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" filled="f" strokecolor="#757575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B01513" w:themeColor="accent1"/>
      </w:rPr>
      <w:t xml:space="preserve"> </w:t>
    </w:r>
    <w:r>
      <w:rPr>
        <w:rFonts w:asciiTheme="majorHAnsi" w:eastAsiaTheme="majorEastAsia" w:hAnsiTheme="majorHAnsi" w:cstheme="majorBidi"/>
        <w:color w:val="B01513" w:themeColor="accent1"/>
        <w:sz w:val="20"/>
        <w:szCs w:val="20"/>
      </w:rPr>
      <w:t xml:space="preserve">pg. </w:t>
    </w:r>
    <w:r>
      <w:rPr>
        <w:color w:val="B01513" w:themeColor="accent1"/>
        <w:sz w:val="20"/>
        <w:szCs w:val="20"/>
      </w:rPr>
      <w:fldChar w:fldCharType="begin"/>
    </w:r>
    <w:r>
      <w:rPr>
        <w:color w:val="B01513" w:themeColor="accent1"/>
        <w:sz w:val="20"/>
        <w:szCs w:val="20"/>
      </w:rPr>
      <w:instrText xml:space="preserve"> PAGE    \* MERGEFORMAT </w:instrText>
    </w:r>
    <w:r>
      <w:rPr>
        <w:color w:val="B01513" w:themeColor="accent1"/>
        <w:sz w:val="20"/>
        <w:szCs w:val="20"/>
      </w:rPr>
      <w:fldChar w:fldCharType="separate"/>
    </w:r>
    <w:r w:rsidR="00FC0F82" w:rsidRPr="00FC0F82">
      <w:rPr>
        <w:rFonts w:asciiTheme="majorHAnsi" w:eastAsiaTheme="majorEastAsia" w:hAnsiTheme="majorHAnsi" w:cstheme="majorBidi"/>
        <w:noProof/>
        <w:color w:val="B01513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B01513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7C4AB" w14:textId="77777777" w:rsidR="0028174B" w:rsidRDefault="0028174B" w:rsidP="0028174B">
      <w:pPr>
        <w:spacing w:after="0" w:line="240" w:lineRule="auto"/>
      </w:pPr>
      <w:r>
        <w:separator/>
      </w:r>
    </w:p>
  </w:footnote>
  <w:footnote w:type="continuationSeparator" w:id="0">
    <w:p w14:paraId="31A59641" w14:textId="77777777" w:rsidR="0028174B" w:rsidRDefault="0028174B" w:rsidP="00281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816F7"/>
    <w:multiLevelType w:val="hybridMultilevel"/>
    <w:tmpl w:val="6EA4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704CD"/>
    <w:multiLevelType w:val="hybridMultilevel"/>
    <w:tmpl w:val="BBF0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A017C"/>
    <w:multiLevelType w:val="hybridMultilevel"/>
    <w:tmpl w:val="5B6C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31DD1"/>
    <w:multiLevelType w:val="hybridMultilevel"/>
    <w:tmpl w:val="12EE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43614"/>
    <w:multiLevelType w:val="hybridMultilevel"/>
    <w:tmpl w:val="D772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4F"/>
    <w:rsid w:val="00194393"/>
    <w:rsid w:val="001A1DD5"/>
    <w:rsid w:val="00216F69"/>
    <w:rsid w:val="0028174B"/>
    <w:rsid w:val="002966A9"/>
    <w:rsid w:val="003B27FA"/>
    <w:rsid w:val="00431901"/>
    <w:rsid w:val="00597E4F"/>
    <w:rsid w:val="007E726D"/>
    <w:rsid w:val="008B7C53"/>
    <w:rsid w:val="008C7B81"/>
    <w:rsid w:val="00923A6C"/>
    <w:rsid w:val="0094636B"/>
    <w:rsid w:val="00BB142A"/>
    <w:rsid w:val="00C72513"/>
    <w:rsid w:val="00CF3F1B"/>
    <w:rsid w:val="00E763A1"/>
    <w:rsid w:val="00E87FC3"/>
    <w:rsid w:val="00FC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08C1"/>
  <w15:chartTrackingRefBased/>
  <w15:docId w15:val="{54C7A0C2-18C8-4BCE-8A43-75DC4B03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FC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87FC3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87FC3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4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8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4B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174B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17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17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174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loodshed.net/dev/devcpp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pdb.winehq.org/objectManager.php?sClass=application&amp;iId=117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.odu.ed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virtualbox.or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my.vmware.com/web/vmware/info/slug/desktop_end_user_computing/vmware_horizon_clients/3_0" TargetMode="External"/><Relationship Id="rId14" Type="http://schemas.openxmlformats.org/officeDocument/2006/relationships/hyperlink" Target="http://sourceforge.net/projects/orwelldevc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C34FB9-DA88-4666-B9E8-82D19018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102</TotalTime>
  <Pages>11</Pages>
  <Words>1198</Words>
  <Characters>6831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Welcome</vt:lpstr>
      <vt:lpstr>MoVE – Monarch Virtual Environment (move.odu.edu)</vt:lpstr>
      <vt:lpstr>    Saving your Work in MoVE</vt:lpstr>
      <vt:lpstr>    Launching Dev-C++</vt:lpstr>
      <vt:lpstr>Dev-C++ on your own computer</vt:lpstr>
      <vt:lpstr>    For older versions of Windows (XP, Vista, or 7)</vt:lpstr>
      <vt:lpstr>    For modern versions of Windows (8, 8.1)</vt:lpstr>
      <vt:lpstr>    For Mac users</vt:lpstr>
      <vt:lpstr>        Using MoVE (Easiest)</vt:lpstr>
      <vt:lpstr>        Installing Dev-C++ using Bootcamp</vt:lpstr>
      <vt:lpstr>        Using Virtual Box</vt:lpstr>
      <vt:lpstr>    For Linux users</vt:lpstr>
      <vt:lpstr>Microsoft Visio (Homework Flowcharts)</vt:lpstr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Ragsdale</dc:creator>
  <cp:keywords/>
  <cp:lastModifiedBy>Michael Ragsdale</cp:lastModifiedBy>
  <cp:revision>12</cp:revision>
  <cp:lastPrinted>2014-09-19T14:48:00Z</cp:lastPrinted>
  <dcterms:created xsi:type="dcterms:W3CDTF">2014-09-18T22:43:00Z</dcterms:created>
  <dcterms:modified xsi:type="dcterms:W3CDTF">2014-09-19T14:56:00Z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